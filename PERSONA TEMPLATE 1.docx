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bookmarkStart w:id="0" w:name="_GoBack"/>
      <w:bookmarkEnd w:id="0"/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1"/>
        <w:gridCol w:w="435"/>
        <w:gridCol w:w="4512"/>
        <w:gridCol w:w="435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8790" cy="2371725"/>
                  <wp:effectExtent l="0" t="0" r="3810" b="5715"/>
                  <wp:docPr id="1" name="图片 1" descr="291425ab39ab5dbc67b7f910ac2bc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91425ab39ab5dbc67b7f910ac2bc2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Improve the company’s market competitineness and expand mark share.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Competition from other companies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52"/>
                <w:szCs w:val="5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Epidemic situation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Bob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Market saturation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market is occupied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Chinese Zhejiang province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Senior management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CMO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doctor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23EF13D1"/>
    <w:rsid w:val="573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/>
</ds:datastoreItem>
</file>

<file path=customXml/itemProps3.xml><?xml version="1.0" encoding="utf-8"?>
<ds:datastoreItem xmlns:ds="http://schemas.openxmlformats.org/officeDocument/2006/customXml" ds:itemID="{CBD348DC-98DA-4004-8F63-30B02DAA0E87}">
  <ds:schemaRefs/>
</ds:datastoreItem>
</file>

<file path=customXml/itemProps4.xml><?xml version="1.0" encoding="utf-8"?>
<ds:datastoreItem xmlns:ds="http://schemas.openxmlformats.org/officeDocument/2006/customXml" ds:itemID="{52170F79-8AD9-4618-841D-AB232407957C}">
  <ds:schemaRefs/>
</ds:datastoreItem>
</file>

<file path=customXml/itemProps5.xml><?xml version="1.0" encoding="utf-8"?>
<ds:datastoreItem xmlns:ds="http://schemas.openxmlformats.org/officeDocument/2006/customXml" ds:itemID="{EDB13EB8-44E8-401C-A1E5-6A68E23AED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21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WPS_1602483912</cp:lastModifiedBy>
  <cp:lastPrinted>2018-04-15T17:50:00Z</cp:lastPrinted>
  <dcterms:modified xsi:type="dcterms:W3CDTF">2021-11-13T06:23:53Z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2431456B89694AA19A02C8F364ED2C57</vt:lpwstr>
  </property>
</Properties>
</file>