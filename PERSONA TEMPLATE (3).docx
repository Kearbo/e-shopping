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bookmarkStart w:id="0" w:name="_GoBack"/>
      <w:bookmarkEnd w:id="0"/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0"/>
        <w:gridCol w:w="436"/>
        <w:gridCol w:w="4510"/>
        <w:gridCol w:w="436"/>
        <w:gridCol w:w="451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6885" cy="1764665"/>
                  <wp:effectExtent l="0" t="0" r="5715" b="3175"/>
                  <wp:docPr id="1" name="图片 1" descr="7b432ce5f2725ae4beea73fb99262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7b432ce5f2725ae4beea73fb99262d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88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sz w:val="48"/>
                <w:szCs w:val="4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48"/>
                <w:szCs w:val="4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 be the general manager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48"/>
                <w:szCs w:val="4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 order to earn more money and prove my strength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I’m not good at communicating with others and do not have a deep understanding of my work.if i cannot handle the re;ationship with others well,i won’t succeed.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Practice makes perfect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CATHERINE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sz w:val="36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When i was young,i tried to work in many companies ,but i lost my jobs because of my poor interpersonal relationship.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How the steel was tempered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Los angeles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seminars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Deputy general manager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Peter f.drucker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Global entrepreneur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385A30C6"/>
    <w:rsid w:val="4AB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/>
</ds:datastoreItem>
</file>

<file path=customXml/itemProps3.xml><?xml version="1.0" encoding="utf-8"?>
<ds:datastoreItem xmlns:ds="http://schemas.openxmlformats.org/officeDocument/2006/customXml" ds:itemID="{CBD348DC-98DA-4004-8F63-30B02DAA0E87}">
  <ds:schemaRefs/>
</ds:datastoreItem>
</file>

<file path=customXml/itemProps4.xml><?xml version="1.0" encoding="utf-8"?>
<ds:datastoreItem xmlns:ds="http://schemas.openxmlformats.org/officeDocument/2006/customXml" ds:itemID="{52170F79-8AD9-4618-841D-AB232407957C}">
  <ds:schemaRefs/>
</ds:datastoreItem>
</file>

<file path=customXml/itemProps5.xml><?xml version="1.0" encoding="utf-8"?>
<ds:datastoreItem xmlns:ds="http://schemas.openxmlformats.org/officeDocument/2006/customXml" ds:itemID="{EDB13EB8-44E8-401C-A1E5-6A68E23AED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55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WPS_1602483912</cp:lastModifiedBy>
  <cp:lastPrinted>2018-04-15T17:50:00Z</cp:lastPrinted>
  <dcterms:modified xsi:type="dcterms:W3CDTF">2021-11-13T06:32:58Z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9E632C09E21E469A8EAE6521DD111D07</vt:lpwstr>
  </property>
</Properties>
</file>